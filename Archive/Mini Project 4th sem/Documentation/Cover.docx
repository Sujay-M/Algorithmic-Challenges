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AD" w:rsidRDefault="000E3E7C" w:rsidP="00F3345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6577330</wp:posOffset>
                </wp:positionV>
                <wp:extent cx="1605280" cy="441960"/>
                <wp:effectExtent l="1905" t="0" r="254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01D" w:rsidRPr="0089301D" w:rsidRDefault="0089301D">
                            <w:pPr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89301D">
                              <w:rPr>
                                <w:i/>
                                <w:color w:val="FFFFFF" w:themeColor="background1"/>
                              </w:rPr>
                              <w:t>Mentor</w:t>
                            </w:r>
                          </w:p>
                          <w:p w:rsidR="0089301D" w:rsidRPr="0089301D" w:rsidRDefault="0089301D">
                            <w:pPr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89301D">
                              <w:rPr>
                                <w:i/>
                                <w:color w:val="FFFFFF" w:themeColor="background1"/>
                              </w:rPr>
                              <w:t>Prof. Bhavani Shankar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8pt;margin-top:517.9pt;width:126.4pt;height:34.8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" filled="f" fillcolor="black [3200]" stroked="f" strokecolor="#f2f2f2 [3041]" strokeweight="3pt">
                <v:textbox style="mso-fit-shape-to-text:t">
                  <w:txbxContent>
                    <w:p w:rsidR="0089301D" w:rsidRPr="0089301D" w:rsidRDefault="0089301D">
                      <w:pPr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 xml:space="preserve">           </w:t>
                      </w:r>
                      <w:r w:rsidRPr="0089301D">
                        <w:rPr>
                          <w:i/>
                          <w:color w:val="FFFFFF" w:themeColor="background1"/>
                        </w:rPr>
                        <w:t>Mentor</w:t>
                      </w:r>
                    </w:p>
                    <w:p w:rsidR="0089301D" w:rsidRPr="0089301D" w:rsidRDefault="0089301D">
                      <w:pPr>
                        <w:rPr>
                          <w:i/>
                          <w:color w:val="FFFFFF" w:themeColor="background1"/>
                        </w:rPr>
                      </w:pPr>
                      <w:r w:rsidRPr="0089301D">
                        <w:rPr>
                          <w:i/>
                          <w:color w:val="FFFFFF" w:themeColor="background1"/>
                        </w:rPr>
                        <w:t>Prof. Bhavani Shankar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ragraph">
                  <wp:posOffset>3415030</wp:posOffset>
                </wp:positionV>
                <wp:extent cx="1819275" cy="1219200"/>
                <wp:effectExtent l="0" t="0" r="0" b="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3E7C" w:rsidRPr="0089301D" w:rsidRDefault="0089301D" w:rsidP="00812E01">
                            <w:pPr>
                              <w:spacing w:line="16" w:lineRule="atLeast"/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</w:pPr>
                            <w:r w:rsidRPr="0089301D"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  <w:t>Report  By</w:t>
                            </w:r>
                          </w:p>
                          <w:p w:rsidR="00812E01" w:rsidRPr="0089301D" w:rsidRDefault="0089301D" w:rsidP="00812E01">
                            <w:pPr>
                              <w:spacing w:line="16" w:lineRule="atLeast"/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</w:pPr>
                            <w:r w:rsidRPr="0089301D"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  <w:t xml:space="preserve">   Sameer</w:t>
                            </w:r>
                          </w:p>
                          <w:p w:rsidR="0089301D" w:rsidRPr="0089301D" w:rsidRDefault="0089301D" w:rsidP="00812E01">
                            <w:pPr>
                              <w:spacing w:line="16" w:lineRule="atLeast"/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</w:pPr>
                            <w:r w:rsidRPr="0089301D"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  <w:t xml:space="preserve">   Shashi   Kiran   Reddy</w:t>
                            </w:r>
                          </w:p>
                          <w:p w:rsidR="0089301D" w:rsidRPr="0089301D" w:rsidRDefault="0089301D" w:rsidP="00812E01">
                            <w:pPr>
                              <w:spacing w:line="16" w:lineRule="atLeast"/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</w:pPr>
                            <w:r w:rsidRPr="0089301D"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  <w:t xml:space="preserve">   Sujay</w:t>
                            </w:r>
                          </w:p>
                          <w:p w:rsidR="0089301D" w:rsidRPr="0089301D" w:rsidRDefault="0089301D" w:rsidP="00812E01">
                            <w:pPr>
                              <w:spacing w:line="16" w:lineRule="atLeast"/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</w:pPr>
                            <w:r w:rsidRPr="0089301D">
                              <w:rPr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  <w:t xml:space="preserve">   Syed   Musaddiq   Faraz</w:t>
                            </w:r>
                          </w:p>
                          <w:p w:rsidR="00812E01" w:rsidRPr="0089301D" w:rsidRDefault="00812E01" w:rsidP="00812E01">
                            <w:pPr>
                              <w:spacing w:line="16" w:lineRule="atLeast"/>
                              <w:rPr>
                                <w:b/>
                                <w:color w:val="00B0F0"/>
                                <w:spacing w:val="-20"/>
                                <w:kern w:val="72"/>
                                <w:sz w:val="28"/>
                              </w:rPr>
                            </w:pPr>
                          </w:p>
                          <w:p w:rsidR="00812E01" w:rsidRPr="00D71E8E" w:rsidRDefault="00812E01" w:rsidP="00812E0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427.15pt;margin-top:268.9pt;width:143.2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IUuQ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" filled="f" stroked="f">
                <v:textbox>
                  <w:txbxContent>
                    <w:p w:rsidR="000E3E7C" w:rsidRPr="0089301D" w:rsidRDefault="0089301D" w:rsidP="00812E01">
                      <w:pPr>
                        <w:spacing w:line="16" w:lineRule="atLeast"/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</w:pPr>
                      <w:r w:rsidRPr="0089301D"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  <w:t>Report  By</w:t>
                      </w:r>
                    </w:p>
                    <w:p w:rsidR="00812E01" w:rsidRPr="0089301D" w:rsidRDefault="0089301D" w:rsidP="00812E01">
                      <w:pPr>
                        <w:spacing w:line="16" w:lineRule="atLeast"/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</w:pPr>
                      <w:r w:rsidRPr="0089301D"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  <w:t xml:space="preserve">   Sameer</w:t>
                      </w:r>
                    </w:p>
                    <w:p w:rsidR="0089301D" w:rsidRPr="0089301D" w:rsidRDefault="0089301D" w:rsidP="00812E01">
                      <w:pPr>
                        <w:spacing w:line="16" w:lineRule="atLeast"/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</w:pPr>
                      <w:r w:rsidRPr="0089301D"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  <w:t xml:space="preserve">   Shashi   Kiran   Reddy</w:t>
                      </w:r>
                    </w:p>
                    <w:p w:rsidR="0089301D" w:rsidRPr="0089301D" w:rsidRDefault="0089301D" w:rsidP="00812E01">
                      <w:pPr>
                        <w:spacing w:line="16" w:lineRule="atLeast"/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</w:pPr>
                      <w:r w:rsidRPr="0089301D"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  <w:t xml:space="preserve">   Sujay</w:t>
                      </w:r>
                    </w:p>
                    <w:p w:rsidR="0089301D" w:rsidRPr="0089301D" w:rsidRDefault="0089301D" w:rsidP="00812E01">
                      <w:pPr>
                        <w:spacing w:line="16" w:lineRule="atLeast"/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</w:pPr>
                      <w:r w:rsidRPr="0089301D">
                        <w:rPr>
                          <w:color w:val="00B0F0"/>
                          <w:spacing w:val="-20"/>
                          <w:kern w:val="72"/>
                          <w:sz w:val="28"/>
                        </w:rPr>
                        <w:t xml:space="preserve">   Syed   Musaddiq   Faraz</w:t>
                      </w:r>
                    </w:p>
                    <w:p w:rsidR="00812E01" w:rsidRPr="0089301D" w:rsidRDefault="00812E01" w:rsidP="00812E01">
                      <w:pPr>
                        <w:spacing w:line="16" w:lineRule="atLeast"/>
                        <w:rPr>
                          <w:b/>
                          <w:color w:val="00B0F0"/>
                          <w:spacing w:val="-20"/>
                          <w:kern w:val="72"/>
                          <w:sz w:val="28"/>
                        </w:rPr>
                      </w:pPr>
                    </w:p>
                    <w:p w:rsidR="00812E01" w:rsidRPr="00D71E8E" w:rsidRDefault="00812E01" w:rsidP="00812E0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1910080</wp:posOffset>
                </wp:positionV>
                <wp:extent cx="3552825" cy="400050"/>
                <wp:effectExtent l="0" t="0" r="4445" b="444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588F" w:rsidRPr="00812E01" w:rsidRDefault="0089301D" w:rsidP="00812E01">
                            <w:pPr>
                              <w:spacing w:line="16" w:lineRule="atLeas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pacing w:val="-20"/>
                                <w:kern w:val="7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pacing w:val="-20"/>
                                <w:kern w:val="72"/>
                                <w:sz w:val="40"/>
                                <w:szCs w:val="40"/>
                              </w:rPr>
                              <w:t>RNSIT</w:t>
                            </w:r>
                          </w:p>
                          <w:p w:rsidR="00C2588F" w:rsidRPr="00812E01" w:rsidRDefault="00C2588F" w:rsidP="00812E0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7.15pt;margin-top:150.4pt;width:279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" filled="f" stroked="f">
                <v:textbox>
                  <w:txbxContent>
                    <w:p w:rsidR="00C2588F" w:rsidRPr="00812E01" w:rsidRDefault="0089301D" w:rsidP="00812E01">
                      <w:pPr>
                        <w:spacing w:line="16" w:lineRule="atLeast"/>
                        <w:rPr>
                          <w:rFonts w:asciiTheme="majorHAnsi" w:hAnsiTheme="majorHAnsi" w:cstheme="majorHAnsi"/>
                          <w:color w:val="FFFFFF" w:themeColor="background1"/>
                          <w:spacing w:val="-20"/>
                          <w:kern w:val="72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pacing w:val="-20"/>
                          <w:kern w:val="72"/>
                          <w:sz w:val="40"/>
                          <w:szCs w:val="40"/>
                        </w:rPr>
                        <w:t>RNSIT</w:t>
                      </w:r>
                    </w:p>
                    <w:p w:rsidR="00C2588F" w:rsidRPr="00812E01" w:rsidRDefault="00C2588F" w:rsidP="00812E0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2395855</wp:posOffset>
                </wp:positionV>
                <wp:extent cx="2295525" cy="400050"/>
                <wp:effectExtent l="0" t="0" r="4445" b="444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2E01" w:rsidRPr="00812E01" w:rsidRDefault="00812E01" w:rsidP="00812E01">
                            <w:pPr>
                              <w:spacing w:line="16" w:lineRule="atLeast"/>
                              <w:rPr>
                                <w:rFonts w:asciiTheme="majorHAnsi" w:hAnsiTheme="majorHAnsi" w:cstheme="majorHAnsi"/>
                                <w:color w:val="4F81BD" w:themeColor="accent1"/>
                                <w:spacing w:val="-20"/>
                                <w:kern w:val="72"/>
                                <w:sz w:val="40"/>
                                <w:szCs w:val="40"/>
                              </w:rPr>
                            </w:pPr>
                          </w:p>
                          <w:p w:rsidR="00812E01" w:rsidRPr="00812E01" w:rsidRDefault="00812E01" w:rsidP="00812E01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7.15pt;margin-top:188.65pt;width:180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" filled="f" stroked="f">
                <v:textbox>
                  <w:txbxContent>
                    <w:p w:rsidR="00812E01" w:rsidRPr="00812E01" w:rsidRDefault="00812E01" w:rsidP="00812E01">
                      <w:pPr>
                        <w:spacing w:line="16" w:lineRule="atLeast"/>
                        <w:rPr>
                          <w:rFonts w:asciiTheme="majorHAnsi" w:hAnsiTheme="majorHAnsi" w:cstheme="majorHAnsi"/>
                          <w:color w:val="4F81BD" w:themeColor="accent1"/>
                          <w:spacing w:val="-20"/>
                          <w:kern w:val="72"/>
                          <w:sz w:val="40"/>
                          <w:szCs w:val="40"/>
                        </w:rPr>
                      </w:pPr>
                    </w:p>
                    <w:p w:rsidR="00812E01" w:rsidRPr="00812E01" w:rsidRDefault="00812E01" w:rsidP="00812E01">
                      <w:pPr>
                        <w:rPr>
                          <w:color w:val="4F81BD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214630</wp:posOffset>
                </wp:positionV>
                <wp:extent cx="4572000" cy="676275"/>
                <wp:effectExtent l="0" t="0" r="4445" b="444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4877" w:rsidRPr="00812E01" w:rsidRDefault="0089301D" w:rsidP="0089301D">
                            <w:pPr>
                              <w:spacing w:line="16" w:lineRule="atLeast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97D" w:themeColor="text2"/>
                                <w:spacing w:val="-20"/>
                                <w:kern w:val="72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97D" w:themeColor="text2"/>
                                <w:spacing w:val="-20"/>
                                <w:kern w:val="72"/>
                                <w:sz w:val="70"/>
                                <w:szCs w:val="70"/>
                              </w:rPr>
                              <w:t>ADDER</w:t>
                            </w:r>
                          </w:p>
                          <w:p w:rsidR="00AD4877" w:rsidRPr="00D71E8E" w:rsidRDefault="00AD4877" w:rsidP="00812E0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6.4pt;margin-top:16.9pt;width:5in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" filled="f" stroked="f">
                <v:textbox>
                  <w:txbxContent>
                    <w:p w:rsidR="00AD4877" w:rsidRPr="00812E01" w:rsidRDefault="0089301D" w:rsidP="0089301D">
                      <w:pPr>
                        <w:spacing w:line="16" w:lineRule="atLeast"/>
                        <w:jc w:val="center"/>
                        <w:rPr>
                          <w:rFonts w:asciiTheme="majorHAnsi" w:hAnsiTheme="majorHAnsi" w:cstheme="majorHAnsi"/>
                          <w:b/>
                          <w:color w:val="1F497D" w:themeColor="text2"/>
                          <w:spacing w:val="-20"/>
                          <w:kern w:val="72"/>
                          <w:sz w:val="70"/>
                          <w:szCs w:val="7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97D" w:themeColor="text2"/>
                          <w:spacing w:val="-20"/>
                          <w:kern w:val="72"/>
                          <w:sz w:val="70"/>
                          <w:szCs w:val="70"/>
                        </w:rPr>
                        <w:t>ADDER</w:t>
                      </w:r>
                    </w:p>
                    <w:p w:rsidR="00AD4877" w:rsidRPr="00D71E8E" w:rsidRDefault="00AD4877" w:rsidP="00812E0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93B4E">
        <w:rPr>
          <w:noProof/>
          <w:lang w:val="en-IN" w:eastAsia="en-IN"/>
        </w:rPr>
        <w:drawing>
          <wp:inline distT="0" distB="0" distL="0" distR="0" wp14:anchorId="1C9EE40C" wp14:editId="169F527D">
            <wp:extent cx="7380605" cy="10511790"/>
            <wp:effectExtent l="19050" t="0" r="0" b="0"/>
            <wp:docPr id="4" name="Picture 3" descr="02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ou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62AD" w:rsidSect="00763AA9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1D"/>
    <w:rsid w:val="000845AF"/>
    <w:rsid w:val="000B64AA"/>
    <w:rsid w:val="000E3E7C"/>
    <w:rsid w:val="001962AD"/>
    <w:rsid w:val="002471E8"/>
    <w:rsid w:val="00295020"/>
    <w:rsid w:val="00332BC8"/>
    <w:rsid w:val="00392969"/>
    <w:rsid w:val="0046336E"/>
    <w:rsid w:val="004B17DE"/>
    <w:rsid w:val="00524509"/>
    <w:rsid w:val="00561044"/>
    <w:rsid w:val="00735175"/>
    <w:rsid w:val="0074677D"/>
    <w:rsid w:val="00763AA9"/>
    <w:rsid w:val="00812E01"/>
    <w:rsid w:val="00845075"/>
    <w:rsid w:val="0089301D"/>
    <w:rsid w:val="00A66989"/>
    <w:rsid w:val="00AD4877"/>
    <w:rsid w:val="00B56D66"/>
    <w:rsid w:val="00B93B4E"/>
    <w:rsid w:val="00C2588F"/>
    <w:rsid w:val="00C7744C"/>
    <w:rsid w:val="00CD1CD2"/>
    <w:rsid w:val="00D71E8E"/>
    <w:rsid w:val="00F2106E"/>
    <w:rsid w:val="00F3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71E8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71E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SHI%20KIRAN%20REDDY\AppData\Roaming\Microsoft\Templates\BoxedArt_Bus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AFF5-153A-442D-BF01-477119738E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62AAE-8FBD-41C3-AFCB-A432CFDA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BoxedArt_BusCoverSheet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KIRAN REDDY</dc:creator>
  <cp:lastModifiedBy>SHASHI KIRAN REDDY</cp:lastModifiedBy>
  <cp:revision>1</cp:revision>
  <dcterms:created xsi:type="dcterms:W3CDTF">2014-04-29T10:18:00Z</dcterms:created>
  <dcterms:modified xsi:type="dcterms:W3CDTF">2014-04-29T10:30:00Z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TC019518559991</vt:lpwstr>
  </property>
</Properties>
</file>